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D516" w14:textId="77777777" w:rsidR="005E36C1" w:rsidRDefault="005E36C1" w:rsidP="00F94C69">
      <w:pPr>
        <w:pStyle w:val="Title"/>
        <w:rPr>
          <w:sz w:val="48"/>
        </w:rPr>
      </w:pPr>
    </w:p>
    <w:p w14:paraId="6F9E591F" w14:textId="77777777" w:rsidR="005E36C1" w:rsidRDefault="005E36C1" w:rsidP="00F94C69">
      <w:pPr>
        <w:pStyle w:val="Title"/>
        <w:rPr>
          <w:sz w:val="48"/>
        </w:rPr>
      </w:pPr>
    </w:p>
    <w:p w14:paraId="28CDF9F1" w14:textId="77777777" w:rsidR="005E36C1" w:rsidRDefault="005E36C1" w:rsidP="00F94C69">
      <w:pPr>
        <w:pStyle w:val="Title"/>
        <w:rPr>
          <w:sz w:val="48"/>
        </w:rPr>
      </w:pPr>
    </w:p>
    <w:p w14:paraId="62CBA103" w14:textId="77777777" w:rsidR="00F94C69" w:rsidRDefault="00F94C69" w:rsidP="000E396A"/>
    <w:p w14:paraId="38ECDAF0" w14:textId="77777777" w:rsidR="00312DEC" w:rsidRDefault="00312DEC" w:rsidP="000E396A"/>
    <w:p w14:paraId="719803C6" w14:textId="77777777" w:rsidR="00312DEC" w:rsidRDefault="00312DEC" w:rsidP="000E396A"/>
    <w:p w14:paraId="6FD5B3EB" w14:textId="77777777" w:rsidR="00F94C69" w:rsidRDefault="00F94C69" w:rsidP="000E396A"/>
    <w:p w14:paraId="74643B46" w14:textId="77777777" w:rsidR="00F94C69" w:rsidRDefault="00F94C69" w:rsidP="000E396A"/>
    <w:p w14:paraId="4442E4D7" w14:textId="4FA2D2D0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117AF6">
        <w:t xml:space="preserve"> Tefal Shop Final Project</w:t>
      </w:r>
    </w:p>
    <w:p w14:paraId="5551E20C" w14:textId="5EF6A201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117AF6">
        <w:rPr>
          <w:color w:val="0070C0"/>
          <w:lang w:val="fr-FR"/>
        </w:rPr>
        <w:t>2024.04.22</w:t>
      </w:r>
    </w:p>
    <w:p w14:paraId="7FF5C7B2" w14:textId="77777777" w:rsidR="00117AF6" w:rsidRDefault="00117AF6" w:rsidP="00245573">
      <w:pPr>
        <w:pStyle w:val="Body"/>
        <w:rPr>
          <w:color w:val="0070C0"/>
          <w:lang w:val="fr-FR"/>
        </w:rPr>
      </w:pPr>
    </w:p>
    <w:p w14:paraId="4159CD50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2D263F92" w14:textId="77777777" w:rsidR="005E36C1" w:rsidRPr="00AE2F3B" w:rsidRDefault="005E36C1" w:rsidP="00245573">
      <w:pPr>
        <w:pStyle w:val="Body"/>
        <w:rPr>
          <w:lang w:val="fr-FR"/>
        </w:rPr>
      </w:pPr>
    </w:p>
    <w:p w14:paraId="2F617EC9" w14:textId="77777777"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4A49A814" w14:textId="78DD248B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 w:rsidR="009C0986">
        <w:t>3</w:t>
      </w:r>
    </w:p>
    <w:p w14:paraId="06C1F6EA" w14:textId="01D6E480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 w:rsidR="009C0986">
        <w:t>3</w:t>
      </w:r>
    </w:p>
    <w:p w14:paraId="5A2A14D8" w14:textId="66EC15F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 w:rsidR="009C0986">
        <w:t>3</w:t>
      </w:r>
    </w:p>
    <w:p w14:paraId="1B6E9842" w14:textId="2B07E066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 w:rsidR="009C0986">
        <w:t>4</w:t>
      </w:r>
    </w:p>
    <w:p w14:paraId="7CD3E421" w14:textId="59D1AA92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 w:rsidR="009C0986">
        <w:t>4</w:t>
      </w:r>
    </w:p>
    <w:p w14:paraId="67E3C31E" w14:textId="7C1B9AEC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 w:rsidR="009C0986">
        <w:t>4</w:t>
      </w:r>
    </w:p>
    <w:p w14:paraId="27C13CED" w14:textId="61F9FB6A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 w:rsidR="009C0986">
        <w:t>5</w:t>
      </w:r>
    </w:p>
    <w:p w14:paraId="037CF5FC" w14:textId="7D48F5FC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 w:rsidR="009C0986">
        <w:t>5</w:t>
      </w:r>
    </w:p>
    <w:p w14:paraId="6BF563F1" w14:textId="0D4B1931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 w:rsidR="009C0986">
        <w:t>6</w:t>
      </w:r>
    </w:p>
    <w:p w14:paraId="4007F283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0BEF5D0A" w14:textId="77777777" w:rsidR="007C688E" w:rsidRDefault="007C688E" w:rsidP="00822D78">
      <w:pPr>
        <w:pStyle w:val="Heading1"/>
      </w:pPr>
      <w:bookmarkStart w:id="3" w:name="_Toc302146247"/>
      <w:bookmarkStart w:id="4" w:name="_Toc463037915"/>
      <w:bookmarkStart w:id="5" w:name="_Toc440274109"/>
      <w:r>
        <w:lastRenderedPageBreak/>
        <w:t>Testing Scope</w:t>
      </w:r>
      <w:bookmarkEnd w:id="3"/>
      <w:bookmarkEnd w:id="4"/>
    </w:p>
    <w:p w14:paraId="06F1127E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14:paraId="39A88148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695F101D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</w:t>
            </w:r>
            <w:r w:rsidRPr="005F7B9A">
              <w:rPr>
                <w:sz w:val="18"/>
                <w:szCs w:val="18"/>
              </w:rPr>
              <w:t>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7EFA060B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58C6C835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5CFB8EF7" w14:textId="77777777" w:rsidR="00822D78" w:rsidRDefault="00822D78" w:rsidP="003332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Deloyment</w:t>
            </w:r>
            <w:proofErr w:type="spellEnd"/>
            <w:r>
              <w:rPr>
                <w:sz w:val="18"/>
                <w:szCs w:val="18"/>
              </w:rPr>
              <w:t xml:space="preserve"> Date</w:t>
            </w:r>
          </w:p>
        </w:tc>
      </w:tr>
      <w:tr w:rsidR="00822D78" w:rsidRPr="00931529" w14:paraId="5383FF0C" w14:textId="77777777" w:rsidTr="00822D78">
        <w:trPr>
          <w:trHeight w:val="500"/>
        </w:trPr>
        <w:tc>
          <w:tcPr>
            <w:tcW w:w="2880" w:type="dxa"/>
          </w:tcPr>
          <w:p w14:paraId="1074820C" w14:textId="01D51EDE" w:rsidR="00822D78" w:rsidRPr="00931529" w:rsidRDefault="005F7B9A" w:rsidP="00333279">
            <w:pPr>
              <w:pStyle w:val="InfoParagraph1"/>
            </w:pPr>
            <w:r>
              <w:rPr>
                <w:color w:val="5A5A5A"/>
                <w:szCs w:val="18"/>
              </w:rPr>
              <w:t>Account Management</w:t>
            </w:r>
          </w:p>
        </w:tc>
        <w:tc>
          <w:tcPr>
            <w:tcW w:w="1890" w:type="dxa"/>
          </w:tcPr>
          <w:p w14:paraId="60ADC67F" w14:textId="54728060" w:rsidR="00822D78" w:rsidRPr="00931529" w:rsidRDefault="005F7B9A" w:rsidP="00333279">
            <w:pPr>
              <w:pStyle w:val="InfoParagraph1"/>
            </w:pPr>
            <w:r>
              <w:rPr>
                <w:color w:val="5A5A5A"/>
                <w:szCs w:val="18"/>
              </w:rPr>
              <w:t>15-22.04.2024</w:t>
            </w:r>
          </w:p>
        </w:tc>
        <w:tc>
          <w:tcPr>
            <w:tcW w:w="2070" w:type="dxa"/>
          </w:tcPr>
          <w:p w14:paraId="05A4E290" w14:textId="5BC97822" w:rsidR="00822D78" w:rsidRPr="00931529" w:rsidRDefault="005F7B9A" w:rsidP="00333279">
            <w:pPr>
              <w:pStyle w:val="InfoParagraph1"/>
            </w:pPr>
            <w:r w:rsidRPr="005F7B9A">
              <w:rPr>
                <w:color w:val="595959" w:themeColor="text1" w:themeTint="A6"/>
                <w:szCs w:val="18"/>
              </w:rPr>
              <w:t>Live Build</w:t>
            </w:r>
          </w:p>
        </w:tc>
        <w:tc>
          <w:tcPr>
            <w:tcW w:w="2517" w:type="dxa"/>
          </w:tcPr>
          <w:p w14:paraId="21945B6C" w14:textId="77777777" w:rsidR="00822D78" w:rsidRPr="00931529" w:rsidRDefault="00822D78" w:rsidP="00333279">
            <w:pPr>
              <w:pStyle w:val="InfoParagraph1"/>
            </w:pPr>
          </w:p>
        </w:tc>
      </w:tr>
      <w:tr w:rsidR="00822D78" w:rsidRPr="00931529" w14:paraId="6AD2E7D7" w14:textId="77777777" w:rsidTr="00822D78">
        <w:trPr>
          <w:trHeight w:val="500"/>
        </w:trPr>
        <w:tc>
          <w:tcPr>
            <w:tcW w:w="2880" w:type="dxa"/>
          </w:tcPr>
          <w:p w14:paraId="09DC4DC6" w14:textId="752586E1" w:rsidR="00822D78" w:rsidRDefault="005F7B9A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 Management</w:t>
            </w:r>
          </w:p>
        </w:tc>
        <w:tc>
          <w:tcPr>
            <w:tcW w:w="1890" w:type="dxa"/>
          </w:tcPr>
          <w:p w14:paraId="63A0534F" w14:textId="2BCD5F3D" w:rsidR="00822D78" w:rsidRDefault="005F7B9A" w:rsidP="00333279">
            <w:pPr>
              <w:rPr>
                <w:sz w:val="18"/>
                <w:szCs w:val="18"/>
              </w:rPr>
            </w:pPr>
            <w:r w:rsidRPr="005F7B9A">
              <w:rPr>
                <w:sz w:val="18"/>
                <w:szCs w:val="18"/>
              </w:rPr>
              <w:t>15-22.04.2024</w:t>
            </w:r>
          </w:p>
        </w:tc>
        <w:tc>
          <w:tcPr>
            <w:tcW w:w="2070" w:type="dxa"/>
          </w:tcPr>
          <w:p w14:paraId="18A8E840" w14:textId="27CC5F05" w:rsidR="00822D78" w:rsidRPr="00931529" w:rsidRDefault="005F7B9A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Build</w:t>
            </w:r>
          </w:p>
        </w:tc>
        <w:tc>
          <w:tcPr>
            <w:tcW w:w="2517" w:type="dxa"/>
          </w:tcPr>
          <w:p w14:paraId="22E29DF8" w14:textId="77777777"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</w:tr>
      <w:tr w:rsidR="005F7B9A" w:rsidRPr="00931529" w14:paraId="3F4163C8" w14:textId="77777777" w:rsidTr="00822D78">
        <w:trPr>
          <w:trHeight w:val="500"/>
        </w:trPr>
        <w:tc>
          <w:tcPr>
            <w:tcW w:w="2880" w:type="dxa"/>
          </w:tcPr>
          <w:p w14:paraId="38151E83" w14:textId="260693DB" w:rsidR="005F7B9A" w:rsidRPr="00931529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Comparison</w:t>
            </w:r>
          </w:p>
        </w:tc>
        <w:tc>
          <w:tcPr>
            <w:tcW w:w="1890" w:type="dxa"/>
          </w:tcPr>
          <w:p w14:paraId="1D4067BA" w14:textId="15231515" w:rsidR="005F7B9A" w:rsidRPr="005F7B9A" w:rsidRDefault="005F7B9A" w:rsidP="005F7B9A">
            <w:pPr>
              <w:rPr>
                <w:sz w:val="18"/>
                <w:szCs w:val="18"/>
              </w:rPr>
            </w:pPr>
            <w:r w:rsidRPr="005F7B9A">
              <w:rPr>
                <w:sz w:val="18"/>
                <w:szCs w:val="18"/>
              </w:rPr>
              <w:t>15-22.04.2024</w:t>
            </w:r>
          </w:p>
        </w:tc>
        <w:tc>
          <w:tcPr>
            <w:tcW w:w="2070" w:type="dxa"/>
          </w:tcPr>
          <w:p w14:paraId="4AD7FFC5" w14:textId="13545275" w:rsidR="005F7B9A" w:rsidRPr="00931529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Build</w:t>
            </w:r>
          </w:p>
        </w:tc>
        <w:tc>
          <w:tcPr>
            <w:tcW w:w="2517" w:type="dxa"/>
          </w:tcPr>
          <w:p w14:paraId="5B7C010E" w14:textId="77777777" w:rsidR="005F7B9A" w:rsidRPr="00931529" w:rsidRDefault="005F7B9A" w:rsidP="005F7B9A">
            <w:pPr>
              <w:rPr>
                <w:sz w:val="18"/>
                <w:szCs w:val="18"/>
              </w:rPr>
            </w:pPr>
          </w:p>
        </w:tc>
      </w:tr>
      <w:tr w:rsidR="005F7B9A" w:rsidRPr="00931529" w14:paraId="61B719EA" w14:textId="77777777" w:rsidTr="00822D78">
        <w:trPr>
          <w:trHeight w:val="500"/>
        </w:trPr>
        <w:tc>
          <w:tcPr>
            <w:tcW w:w="2880" w:type="dxa"/>
          </w:tcPr>
          <w:p w14:paraId="716FCE88" w14:textId="2E3A1324" w:rsidR="005F7B9A" w:rsidRPr="00931529" w:rsidRDefault="005F7B9A" w:rsidP="005F7B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Favorite</w:t>
            </w:r>
            <w:proofErr w:type="spellEnd"/>
            <w:r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1890" w:type="dxa"/>
          </w:tcPr>
          <w:p w14:paraId="69533702" w14:textId="7DEC7E39" w:rsidR="005F7B9A" w:rsidRPr="005F7B9A" w:rsidRDefault="005F7B9A" w:rsidP="005F7B9A">
            <w:pPr>
              <w:rPr>
                <w:sz w:val="18"/>
                <w:szCs w:val="18"/>
              </w:rPr>
            </w:pPr>
            <w:r w:rsidRPr="005F7B9A">
              <w:rPr>
                <w:sz w:val="18"/>
                <w:szCs w:val="18"/>
              </w:rPr>
              <w:t>15-22.04.2024</w:t>
            </w:r>
          </w:p>
        </w:tc>
        <w:tc>
          <w:tcPr>
            <w:tcW w:w="2070" w:type="dxa"/>
          </w:tcPr>
          <w:p w14:paraId="38722E74" w14:textId="24EBFB7E" w:rsidR="005F7B9A" w:rsidRPr="00931529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Build</w:t>
            </w:r>
          </w:p>
        </w:tc>
        <w:tc>
          <w:tcPr>
            <w:tcW w:w="2517" w:type="dxa"/>
          </w:tcPr>
          <w:p w14:paraId="0F6CF31B" w14:textId="77777777" w:rsidR="005F7B9A" w:rsidRPr="00931529" w:rsidRDefault="005F7B9A" w:rsidP="005F7B9A">
            <w:pPr>
              <w:rPr>
                <w:sz w:val="18"/>
                <w:szCs w:val="18"/>
              </w:rPr>
            </w:pPr>
          </w:p>
        </w:tc>
      </w:tr>
      <w:tr w:rsidR="005F7B9A" w:rsidRPr="00931529" w14:paraId="23B0DC14" w14:textId="77777777" w:rsidTr="00822D78">
        <w:trPr>
          <w:trHeight w:val="500"/>
        </w:trPr>
        <w:tc>
          <w:tcPr>
            <w:tcW w:w="2880" w:type="dxa"/>
          </w:tcPr>
          <w:p w14:paraId="486A0E4F" w14:textId="09DAE402" w:rsidR="005F7B9A" w:rsidRPr="00931529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1890" w:type="dxa"/>
          </w:tcPr>
          <w:p w14:paraId="27B3C08C" w14:textId="74B3485D" w:rsidR="005F7B9A" w:rsidRPr="005F7B9A" w:rsidRDefault="005F7B9A" w:rsidP="005F7B9A">
            <w:pPr>
              <w:rPr>
                <w:sz w:val="18"/>
                <w:szCs w:val="18"/>
              </w:rPr>
            </w:pPr>
            <w:r w:rsidRPr="005F7B9A">
              <w:rPr>
                <w:sz w:val="18"/>
                <w:szCs w:val="18"/>
              </w:rPr>
              <w:t>15-22.04.2024</w:t>
            </w:r>
          </w:p>
        </w:tc>
        <w:tc>
          <w:tcPr>
            <w:tcW w:w="2070" w:type="dxa"/>
          </w:tcPr>
          <w:p w14:paraId="35EE7827" w14:textId="0C1BD1F7" w:rsidR="005F7B9A" w:rsidRPr="00931529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Build</w:t>
            </w:r>
          </w:p>
        </w:tc>
        <w:tc>
          <w:tcPr>
            <w:tcW w:w="2517" w:type="dxa"/>
          </w:tcPr>
          <w:p w14:paraId="188439FA" w14:textId="77777777" w:rsidR="005F7B9A" w:rsidRPr="00931529" w:rsidRDefault="005F7B9A" w:rsidP="005F7B9A">
            <w:pPr>
              <w:rPr>
                <w:sz w:val="18"/>
                <w:szCs w:val="18"/>
              </w:rPr>
            </w:pPr>
          </w:p>
        </w:tc>
      </w:tr>
      <w:tr w:rsidR="005F7B9A" w:rsidRPr="00931529" w14:paraId="34914CDA" w14:textId="77777777" w:rsidTr="00822D78">
        <w:trPr>
          <w:trHeight w:val="500"/>
        </w:trPr>
        <w:tc>
          <w:tcPr>
            <w:tcW w:w="2880" w:type="dxa"/>
          </w:tcPr>
          <w:p w14:paraId="52F79DD7" w14:textId="5B1C1065" w:rsidR="005F7B9A" w:rsidRPr="00931529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Compatibility</w:t>
            </w:r>
          </w:p>
        </w:tc>
        <w:tc>
          <w:tcPr>
            <w:tcW w:w="1890" w:type="dxa"/>
          </w:tcPr>
          <w:p w14:paraId="006F3240" w14:textId="1CEC1B23" w:rsidR="005F7B9A" w:rsidRPr="005F7B9A" w:rsidRDefault="005F7B9A" w:rsidP="005F7B9A">
            <w:pPr>
              <w:rPr>
                <w:sz w:val="18"/>
                <w:szCs w:val="18"/>
              </w:rPr>
            </w:pPr>
            <w:r w:rsidRPr="005F7B9A">
              <w:rPr>
                <w:sz w:val="18"/>
                <w:szCs w:val="18"/>
              </w:rPr>
              <w:t>15-22.04.2024</w:t>
            </w:r>
          </w:p>
        </w:tc>
        <w:tc>
          <w:tcPr>
            <w:tcW w:w="2070" w:type="dxa"/>
          </w:tcPr>
          <w:p w14:paraId="44E77F5E" w14:textId="2252A542" w:rsidR="005F7B9A" w:rsidRPr="00931529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Build</w:t>
            </w:r>
          </w:p>
        </w:tc>
        <w:tc>
          <w:tcPr>
            <w:tcW w:w="2517" w:type="dxa"/>
          </w:tcPr>
          <w:p w14:paraId="000E02E2" w14:textId="77777777" w:rsidR="005F7B9A" w:rsidRPr="00931529" w:rsidRDefault="005F7B9A" w:rsidP="005F7B9A">
            <w:pPr>
              <w:rPr>
                <w:sz w:val="18"/>
                <w:szCs w:val="18"/>
              </w:rPr>
            </w:pPr>
          </w:p>
        </w:tc>
      </w:tr>
      <w:tr w:rsidR="005F7B9A" w:rsidRPr="00931529" w14:paraId="5505F334" w14:textId="77777777" w:rsidTr="00822D78">
        <w:trPr>
          <w:trHeight w:val="500"/>
        </w:trPr>
        <w:tc>
          <w:tcPr>
            <w:tcW w:w="2880" w:type="dxa"/>
          </w:tcPr>
          <w:p w14:paraId="453E1C3E" w14:textId="186B987D" w:rsidR="005F7B9A" w:rsidRPr="00931529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Review</w:t>
            </w:r>
          </w:p>
        </w:tc>
        <w:tc>
          <w:tcPr>
            <w:tcW w:w="1890" w:type="dxa"/>
          </w:tcPr>
          <w:p w14:paraId="7ACE3DDA" w14:textId="28D9D13A" w:rsidR="005F7B9A" w:rsidRPr="005F7B9A" w:rsidRDefault="005F7B9A" w:rsidP="005F7B9A">
            <w:pPr>
              <w:rPr>
                <w:sz w:val="18"/>
                <w:szCs w:val="18"/>
              </w:rPr>
            </w:pPr>
            <w:r w:rsidRPr="005F7B9A">
              <w:rPr>
                <w:sz w:val="18"/>
                <w:szCs w:val="18"/>
              </w:rPr>
              <w:t>15-22.04.2024</w:t>
            </w:r>
          </w:p>
        </w:tc>
        <w:tc>
          <w:tcPr>
            <w:tcW w:w="2070" w:type="dxa"/>
          </w:tcPr>
          <w:p w14:paraId="5527D166" w14:textId="579A951D" w:rsidR="005F7B9A" w:rsidRPr="00931529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Build</w:t>
            </w:r>
          </w:p>
        </w:tc>
        <w:tc>
          <w:tcPr>
            <w:tcW w:w="2517" w:type="dxa"/>
          </w:tcPr>
          <w:p w14:paraId="739923F9" w14:textId="77777777" w:rsidR="005F7B9A" w:rsidRPr="00931529" w:rsidRDefault="005F7B9A" w:rsidP="005F7B9A">
            <w:pPr>
              <w:rPr>
                <w:sz w:val="18"/>
                <w:szCs w:val="18"/>
              </w:rPr>
            </w:pPr>
          </w:p>
        </w:tc>
      </w:tr>
      <w:tr w:rsidR="005F7B9A" w:rsidRPr="00931529" w14:paraId="3AD0B4E9" w14:textId="77777777" w:rsidTr="00822D78">
        <w:trPr>
          <w:trHeight w:val="500"/>
        </w:trPr>
        <w:tc>
          <w:tcPr>
            <w:tcW w:w="2880" w:type="dxa"/>
          </w:tcPr>
          <w:p w14:paraId="3F72D39E" w14:textId="238BF096" w:rsidR="005F7B9A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Filtering</w:t>
            </w:r>
          </w:p>
        </w:tc>
        <w:tc>
          <w:tcPr>
            <w:tcW w:w="1890" w:type="dxa"/>
          </w:tcPr>
          <w:p w14:paraId="332D2C11" w14:textId="473C6ACC" w:rsidR="005F7B9A" w:rsidRPr="005F7B9A" w:rsidRDefault="005F7B9A" w:rsidP="005F7B9A">
            <w:pPr>
              <w:rPr>
                <w:sz w:val="18"/>
                <w:szCs w:val="18"/>
              </w:rPr>
            </w:pPr>
            <w:r w:rsidRPr="005F7B9A">
              <w:rPr>
                <w:sz w:val="18"/>
                <w:szCs w:val="18"/>
              </w:rPr>
              <w:t>15-22.04.2024</w:t>
            </w:r>
          </w:p>
        </w:tc>
        <w:tc>
          <w:tcPr>
            <w:tcW w:w="2070" w:type="dxa"/>
          </w:tcPr>
          <w:p w14:paraId="67004F95" w14:textId="605765F4" w:rsidR="005F7B9A" w:rsidRPr="00931529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Build</w:t>
            </w:r>
          </w:p>
        </w:tc>
        <w:tc>
          <w:tcPr>
            <w:tcW w:w="2517" w:type="dxa"/>
          </w:tcPr>
          <w:p w14:paraId="11F9E4F1" w14:textId="77777777" w:rsidR="005F7B9A" w:rsidRPr="00931529" w:rsidRDefault="005F7B9A" w:rsidP="005F7B9A">
            <w:pPr>
              <w:rPr>
                <w:sz w:val="18"/>
                <w:szCs w:val="18"/>
              </w:rPr>
            </w:pPr>
          </w:p>
        </w:tc>
      </w:tr>
      <w:tr w:rsidR="005F7B9A" w:rsidRPr="00931529" w14:paraId="4027974A" w14:textId="77777777" w:rsidTr="00822D78">
        <w:trPr>
          <w:trHeight w:val="500"/>
        </w:trPr>
        <w:tc>
          <w:tcPr>
            <w:tcW w:w="2880" w:type="dxa"/>
          </w:tcPr>
          <w:p w14:paraId="25EABB9E" w14:textId="33D55F6B" w:rsidR="005F7B9A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 from Partners</w:t>
            </w:r>
          </w:p>
        </w:tc>
        <w:tc>
          <w:tcPr>
            <w:tcW w:w="1890" w:type="dxa"/>
          </w:tcPr>
          <w:p w14:paraId="392C6C0C" w14:textId="73D9EDF2" w:rsidR="005F7B9A" w:rsidRPr="005F7B9A" w:rsidRDefault="005F7B9A" w:rsidP="005F7B9A">
            <w:pPr>
              <w:rPr>
                <w:sz w:val="18"/>
                <w:szCs w:val="18"/>
              </w:rPr>
            </w:pPr>
            <w:r w:rsidRPr="005F7B9A">
              <w:rPr>
                <w:sz w:val="18"/>
                <w:szCs w:val="18"/>
              </w:rPr>
              <w:t>15-22.04.2024</w:t>
            </w:r>
          </w:p>
        </w:tc>
        <w:tc>
          <w:tcPr>
            <w:tcW w:w="2070" w:type="dxa"/>
          </w:tcPr>
          <w:p w14:paraId="7839E56B" w14:textId="13EF3B7A" w:rsidR="005F7B9A" w:rsidRPr="00931529" w:rsidRDefault="005F7B9A" w:rsidP="005F7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Build</w:t>
            </w:r>
          </w:p>
        </w:tc>
        <w:tc>
          <w:tcPr>
            <w:tcW w:w="2517" w:type="dxa"/>
          </w:tcPr>
          <w:p w14:paraId="60232AA3" w14:textId="77777777" w:rsidR="005F7B9A" w:rsidRPr="00931529" w:rsidRDefault="005F7B9A" w:rsidP="005F7B9A">
            <w:pPr>
              <w:rPr>
                <w:sz w:val="18"/>
                <w:szCs w:val="18"/>
              </w:rPr>
            </w:pPr>
          </w:p>
        </w:tc>
      </w:tr>
      <w:tr w:rsidR="00CD4B88" w:rsidRPr="00931529" w14:paraId="51A9ECEC" w14:textId="77777777" w:rsidTr="00822D78">
        <w:trPr>
          <w:trHeight w:val="500"/>
        </w:trPr>
        <w:tc>
          <w:tcPr>
            <w:tcW w:w="2880" w:type="dxa"/>
          </w:tcPr>
          <w:p w14:paraId="5FB99C5E" w14:textId="5E52D2BD" w:rsidR="00CD4B88" w:rsidRDefault="00CD4B88" w:rsidP="00CD4B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Performance</w:t>
            </w:r>
          </w:p>
        </w:tc>
        <w:tc>
          <w:tcPr>
            <w:tcW w:w="1890" w:type="dxa"/>
          </w:tcPr>
          <w:p w14:paraId="6EB0B2C3" w14:textId="584B4A90" w:rsidR="00CD4B88" w:rsidRPr="005F7B9A" w:rsidRDefault="00CD4B88" w:rsidP="00CD4B88">
            <w:pPr>
              <w:rPr>
                <w:sz w:val="18"/>
                <w:szCs w:val="18"/>
              </w:rPr>
            </w:pPr>
            <w:r w:rsidRPr="005F7B9A">
              <w:rPr>
                <w:sz w:val="18"/>
                <w:szCs w:val="18"/>
              </w:rPr>
              <w:t>15-22.04.2024</w:t>
            </w:r>
          </w:p>
        </w:tc>
        <w:tc>
          <w:tcPr>
            <w:tcW w:w="2070" w:type="dxa"/>
          </w:tcPr>
          <w:p w14:paraId="0BC6E345" w14:textId="431F46CD" w:rsidR="00CD4B88" w:rsidRDefault="00CD4B88" w:rsidP="00CD4B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Build</w:t>
            </w:r>
          </w:p>
        </w:tc>
        <w:tc>
          <w:tcPr>
            <w:tcW w:w="2517" w:type="dxa"/>
          </w:tcPr>
          <w:p w14:paraId="68098E6D" w14:textId="77777777" w:rsidR="00CD4B88" w:rsidRPr="00931529" w:rsidRDefault="00CD4B88" w:rsidP="00CD4B88">
            <w:pPr>
              <w:rPr>
                <w:sz w:val="18"/>
                <w:szCs w:val="18"/>
              </w:rPr>
            </w:pPr>
          </w:p>
        </w:tc>
      </w:tr>
    </w:tbl>
    <w:p w14:paraId="4A9DC67F" w14:textId="77777777" w:rsidR="005E36C1" w:rsidRPr="005E36C1" w:rsidRDefault="005E36C1" w:rsidP="005E36C1">
      <w:pPr>
        <w:pStyle w:val="Body"/>
      </w:pPr>
    </w:p>
    <w:p w14:paraId="21D4E3FC" w14:textId="77777777" w:rsidR="005E36C1" w:rsidRPr="005E36C1" w:rsidRDefault="005E36C1" w:rsidP="005E36C1">
      <w:pPr>
        <w:pStyle w:val="Body"/>
      </w:pPr>
    </w:p>
    <w:p w14:paraId="5576419F" w14:textId="13F2F1B1" w:rsidR="007C688E" w:rsidRPr="000962BF" w:rsidRDefault="005E36C1" w:rsidP="007C688E">
      <w:pPr>
        <w:pStyle w:val="Heading2"/>
      </w:pPr>
      <w:bookmarkStart w:id="6" w:name="_Toc463037916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1CECBD62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34C04F52" w14:textId="77777777"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50AFDF78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061CE0E7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7C688E" w:rsidRPr="00931529" w14:paraId="74976031" w14:textId="77777777" w:rsidTr="00822D78">
        <w:trPr>
          <w:trHeight w:val="500"/>
        </w:trPr>
        <w:tc>
          <w:tcPr>
            <w:tcW w:w="3060" w:type="dxa"/>
          </w:tcPr>
          <w:p w14:paraId="412A2CAC" w14:textId="0177A660" w:rsidR="007C688E" w:rsidRPr="00822D78" w:rsidRDefault="00822D78" w:rsidP="007C688E">
            <w:pPr>
              <w:pStyle w:val="InfoParagraph1"/>
              <w:rPr>
                <w:color w:val="00B0F0"/>
              </w:rPr>
            </w:pPr>
            <w:r w:rsidRPr="000962BF">
              <w:rPr>
                <w:color w:val="595959" w:themeColor="text1" w:themeTint="A6"/>
              </w:rPr>
              <w:t>Production</w:t>
            </w:r>
          </w:p>
        </w:tc>
        <w:tc>
          <w:tcPr>
            <w:tcW w:w="3510" w:type="dxa"/>
          </w:tcPr>
          <w:p w14:paraId="2C5D7C11" w14:textId="77777777" w:rsidR="000962BF" w:rsidRPr="000962BF" w:rsidRDefault="005F7B9A" w:rsidP="007C688E">
            <w:pPr>
              <w:pStyle w:val="InfoParagraph1"/>
              <w:rPr>
                <w:color w:val="595959" w:themeColor="text1" w:themeTint="A6"/>
              </w:rPr>
            </w:pPr>
            <w:r w:rsidRPr="000962BF">
              <w:rPr>
                <w:color w:val="595959" w:themeColor="text1" w:themeTint="A6"/>
              </w:rPr>
              <w:t>Windows 10</w:t>
            </w:r>
            <w:r w:rsidR="000962BF" w:rsidRPr="000962BF">
              <w:rPr>
                <w:color w:val="595959" w:themeColor="text1" w:themeTint="A6"/>
              </w:rPr>
              <w:t xml:space="preserve"> x64, </w:t>
            </w:r>
          </w:p>
          <w:p w14:paraId="14C4DA25" w14:textId="7652C397" w:rsidR="007C688E" w:rsidRDefault="000962BF" w:rsidP="007C688E">
            <w:pPr>
              <w:pStyle w:val="InfoParagraph1"/>
              <w:rPr>
                <w:color w:val="00B0F0"/>
              </w:rPr>
            </w:pPr>
            <w:r w:rsidRPr="000962BF">
              <w:rPr>
                <w:color w:val="595959" w:themeColor="text1" w:themeTint="A6"/>
              </w:rPr>
              <w:t xml:space="preserve">Google Chrome 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Version 123.0.6312.124</w:t>
            </w:r>
            <w:r>
              <w:rPr>
                <w:color w:val="00B0F0"/>
              </w:rPr>
              <w:t xml:space="preserve"> </w:t>
            </w:r>
          </w:p>
          <w:p w14:paraId="3032E649" w14:textId="77777777" w:rsidR="000962BF" w:rsidRDefault="000962BF" w:rsidP="000962BF">
            <w:pPr>
              <w:pStyle w:val="Body"/>
            </w:pPr>
            <w:r>
              <w:t xml:space="preserve">Mozilla Firefox </w:t>
            </w:r>
          </w:p>
          <w:p w14:paraId="4438F0FF" w14:textId="2BB945EE" w:rsidR="000962BF" w:rsidRDefault="000962BF" w:rsidP="000962BF">
            <w:pPr>
              <w:pStyle w:val="Body"/>
            </w:pPr>
            <w:r>
              <w:t xml:space="preserve">Version </w:t>
            </w:r>
            <w:r w:rsidRPr="000962BF">
              <w:t xml:space="preserve">124.0.2 </w:t>
            </w:r>
          </w:p>
          <w:p w14:paraId="13D63CA7" w14:textId="77777777" w:rsidR="000962BF" w:rsidRDefault="000962BF" w:rsidP="000962BF">
            <w:pPr>
              <w:pStyle w:val="Body"/>
            </w:pPr>
          </w:p>
          <w:p w14:paraId="728C6D97" w14:textId="518462B9" w:rsidR="000962BF" w:rsidRDefault="000962BF" w:rsidP="000962BF">
            <w:pPr>
              <w:pStyle w:val="Body"/>
            </w:pPr>
            <w:r>
              <w:t>Microsoft Edge</w:t>
            </w:r>
          </w:p>
          <w:p w14:paraId="1681A179" w14:textId="23C56499" w:rsidR="000962BF" w:rsidRDefault="000962BF" w:rsidP="000962BF">
            <w:pPr>
              <w:pStyle w:val="Body"/>
              <w:rPr>
                <w:rFonts w:ascii="Arial" w:hAnsi="Arial"/>
                <w:color w:val="717171"/>
                <w:szCs w:val="18"/>
                <w:shd w:val="clear" w:color="auto" w:fill="F7F7F7"/>
              </w:rPr>
            </w:pPr>
            <w:r>
              <w:rPr>
                <w:rFonts w:ascii="Arial" w:hAnsi="Arial"/>
                <w:color w:val="717171"/>
                <w:szCs w:val="18"/>
                <w:shd w:val="clear" w:color="auto" w:fill="F7F7F7"/>
              </w:rPr>
              <w:t>Version 124.0.2478.51</w:t>
            </w:r>
          </w:p>
          <w:p w14:paraId="59703C76" w14:textId="77777777" w:rsidR="000962BF" w:rsidRDefault="000962BF" w:rsidP="000962BF">
            <w:pPr>
              <w:pStyle w:val="Body"/>
              <w:rPr>
                <w:rFonts w:ascii="Arial" w:hAnsi="Arial"/>
                <w:color w:val="717171"/>
                <w:szCs w:val="18"/>
                <w:shd w:val="clear" w:color="auto" w:fill="F7F7F7"/>
              </w:rPr>
            </w:pPr>
          </w:p>
          <w:p w14:paraId="59BA5451" w14:textId="4A57E5CD" w:rsidR="000962BF" w:rsidRDefault="000962BF" w:rsidP="000962BF">
            <w:pPr>
              <w:pStyle w:val="Body"/>
              <w:rPr>
                <w:rFonts w:ascii="Arial" w:hAnsi="Arial"/>
                <w:color w:val="717171"/>
                <w:szCs w:val="18"/>
                <w:shd w:val="clear" w:color="auto" w:fill="F7F7F7"/>
              </w:rPr>
            </w:pPr>
            <w:r>
              <w:rPr>
                <w:rFonts w:ascii="Arial" w:hAnsi="Arial"/>
                <w:color w:val="717171"/>
                <w:szCs w:val="18"/>
                <w:shd w:val="clear" w:color="auto" w:fill="F7F7F7"/>
              </w:rPr>
              <w:t xml:space="preserve">Safari </w:t>
            </w:r>
          </w:p>
          <w:p w14:paraId="0D4E2107" w14:textId="138B7461" w:rsidR="000962BF" w:rsidRDefault="000962BF" w:rsidP="000962BF">
            <w:pPr>
              <w:pStyle w:val="Body"/>
            </w:pPr>
            <w:r>
              <w:t xml:space="preserve">Version </w:t>
            </w:r>
            <w:r w:rsidRPr="000962BF">
              <w:rPr>
                <w:rFonts w:ascii="Arial" w:hAnsi="Arial"/>
                <w:color w:val="595959" w:themeColor="text1" w:themeTint="A6"/>
                <w:szCs w:val="18"/>
                <w:shd w:val="clear" w:color="auto" w:fill="F8F9FA"/>
              </w:rPr>
              <w:t>17.4.1</w:t>
            </w:r>
          </w:p>
          <w:p w14:paraId="399489A4" w14:textId="77777777" w:rsidR="000962BF" w:rsidRDefault="000962BF" w:rsidP="000962BF">
            <w:pPr>
              <w:pStyle w:val="Body"/>
            </w:pPr>
          </w:p>
          <w:p w14:paraId="0A0094AF" w14:textId="35721635" w:rsidR="000962BF" w:rsidRPr="000962BF" w:rsidRDefault="000962BF" w:rsidP="000962BF">
            <w:pPr>
              <w:pStyle w:val="Body"/>
            </w:pPr>
          </w:p>
        </w:tc>
        <w:tc>
          <w:tcPr>
            <w:tcW w:w="2786" w:type="dxa"/>
          </w:tcPr>
          <w:p w14:paraId="5354BB04" w14:textId="77777777" w:rsidR="007C688E" w:rsidRPr="00931529" w:rsidRDefault="007C688E" w:rsidP="007C688E">
            <w:pPr>
              <w:pStyle w:val="InfoParagraph1"/>
            </w:pPr>
          </w:p>
        </w:tc>
      </w:tr>
    </w:tbl>
    <w:p w14:paraId="14CDD343" w14:textId="2004341B" w:rsidR="007C688E" w:rsidRPr="00CD4B88" w:rsidRDefault="007C688E" w:rsidP="007C688E">
      <w:pPr>
        <w:pStyle w:val="Heading2"/>
      </w:pPr>
      <w:bookmarkStart w:id="7" w:name="_Toc463037917"/>
      <w:r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14F48BE8" w14:textId="77777777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372E6AD0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0AC46D41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2CA0193A" w14:textId="4E367B80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7C688E" w:rsidRPr="00931529" w14:paraId="0840FB67" w14:textId="77777777" w:rsidTr="00164345">
        <w:trPr>
          <w:trHeight w:val="500"/>
        </w:trPr>
        <w:tc>
          <w:tcPr>
            <w:tcW w:w="2552" w:type="dxa"/>
          </w:tcPr>
          <w:p w14:paraId="04A801DA" w14:textId="18A7F4EF" w:rsidR="000962BF" w:rsidRPr="00931529" w:rsidRDefault="000962BF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 Tester</w:t>
            </w:r>
          </w:p>
        </w:tc>
        <w:tc>
          <w:tcPr>
            <w:tcW w:w="2551" w:type="dxa"/>
          </w:tcPr>
          <w:p w14:paraId="3C5BAF02" w14:textId="330147B1" w:rsidR="007C688E" w:rsidRPr="00931529" w:rsidRDefault="000962BF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Dinca</w:t>
            </w:r>
          </w:p>
        </w:tc>
        <w:tc>
          <w:tcPr>
            <w:tcW w:w="4253" w:type="dxa"/>
          </w:tcPr>
          <w:p w14:paraId="2455BD04" w14:textId="11D36107" w:rsidR="007C688E" w:rsidRPr="00931529" w:rsidRDefault="000962BF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Effort 12h</w:t>
            </w:r>
          </w:p>
        </w:tc>
      </w:tr>
    </w:tbl>
    <w:p w14:paraId="4FAC47A6" w14:textId="77777777" w:rsidR="007C688E" w:rsidRPr="007C688E" w:rsidRDefault="007C688E" w:rsidP="007C688E">
      <w:pPr>
        <w:pStyle w:val="Body"/>
      </w:pPr>
    </w:p>
    <w:p w14:paraId="47FADAA8" w14:textId="3A6AB14F" w:rsidR="007C688E" w:rsidRPr="002D0415" w:rsidRDefault="00524A7A" w:rsidP="002D0415">
      <w:pPr>
        <w:pStyle w:val="Heading1"/>
      </w:pPr>
      <w:bookmarkStart w:id="8" w:name="_Toc463037918"/>
      <w:r w:rsidRPr="00822D78">
        <w:t xml:space="preserve">Test </w:t>
      </w:r>
      <w:r w:rsidR="00F14713" w:rsidRPr="00822D78">
        <w:t>Results</w:t>
      </w:r>
      <w:bookmarkStart w:id="9" w:name="h.7zpdgyzecm2u" w:colFirst="0" w:colLast="0"/>
      <w:bookmarkEnd w:id="8"/>
      <w:bookmarkEnd w:id="9"/>
    </w:p>
    <w:p w14:paraId="7DA34887" w14:textId="77777777" w:rsidR="00F14713" w:rsidRDefault="00B73964" w:rsidP="000D3BFB">
      <w:pPr>
        <w:pStyle w:val="Heading2"/>
      </w:pPr>
      <w:bookmarkStart w:id="10" w:name="_Toc463037919"/>
      <w:r>
        <w:t xml:space="preserve">Executed </w:t>
      </w:r>
      <w:r w:rsidR="00F14713">
        <w:t>Test Case</w:t>
      </w:r>
      <w:r>
        <w:t>s</w:t>
      </w:r>
      <w:bookmarkEnd w:id="10"/>
    </w:p>
    <w:p w14:paraId="4CD64A30" w14:textId="77777777" w:rsidR="00AA2D61" w:rsidRDefault="00AA2D61" w:rsidP="00AA2D61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400"/>
        <w:gridCol w:w="642"/>
        <w:gridCol w:w="827"/>
        <w:gridCol w:w="986"/>
        <w:gridCol w:w="1156"/>
        <w:gridCol w:w="2910"/>
      </w:tblGrid>
      <w:tr w:rsidR="00AA2D61" w:rsidRPr="00931529" w14:paraId="6551884E" w14:textId="77777777" w:rsidTr="00AA2D61">
        <w:trPr>
          <w:trHeight w:val="500"/>
          <w:tblHeader/>
        </w:trPr>
        <w:tc>
          <w:tcPr>
            <w:tcW w:w="1435" w:type="dxa"/>
            <w:shd w:val="clear" w:color="auto" w:fill="F2F2F2" w:themeFill="background1" w:themeFillShade="F2"/>
            <w:vAlign w:val="bottom"/>
          </w:tcPr>
          <w:p w14:paraId="53E8EA47" w14:textId="77777777"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400" w:type="dxa"/>
            <w:shd w:val="clear" w:color="auto" w:fill="F2F2F2" w:themeFill="background1" w:themeFillShade="F2"/>
            <w:vAlign w:val="bottom"/>
          </w:tcPr>
          <w:p w14:paraId="297093A4" w14:textId="77777777"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14:paraId="5EDCB8FE" w14:textId="77777777"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827" w:type="dxa"/>
            <w:shd w:val="clear" w:color="auto" w:fill="F2F2F2" w:themeFill="background1" w:themeFillShade="F2"/>
          </w:tcPr>
          <w:p w14:paraId="54B1CDE0" w14:textId="77777777"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4433EFE7" w14:textId="77777777"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17874F7B" w14:textId="77777777" w:rsidR="00AA2D61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910" w:type="dxa"/>
            <w:shd w:val="clear" w:color="auto" w:fill="F2F2F2" w:themeFill="background1" w:themeFillShade="F2"/>
            <w:vAlign w:val="bottom"/>
          </w:tcPr>
          <w:p w14:paraId="3D00DE00" w14:textId="77777777" w:rsidR="00AA2D61" w:rsidRPr="00931529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AA2D61" w:rsidRPr="00931529" w14:paraId="25EFC189" w14:textId="77777777" w:rsidTr="00AA2D61">
        <w:trPr>
          <w:trHeight w:val="500"/>
        </w:trPr>
        <w:tc>
          <w:tcPr>
            <w:tcW w:w="1435" w:type="dxa"/>
          </w:tcPr>
          <w:p w14:paraId="03E6FE2B" w14:textId="2DE64F03" w:rsidR="00AA2D61" w:rsidRPr="00602603" w:rsidRDefault="000962BF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602603">
              <w:rPr>
                <w:color w:val="595959" w:themeColor="text1" w:themeTint="A6"/>
              </w:rPr>
              <w:t>Account Management</w:t>
            </w:r>
          </w:p>
        </w:tc>
        <w:tc>
          <w:tcPr>
            <w:tcW w:w="1400" w:type="dxa"/>
          </w:tcPr>
          <w:p w14:paraId="4FB16554" w14:textId="6A1E0E85" w:rsidR="00AA2D61" w:rsidRPr="00602603" w:rsidRDefault="000962BF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602603">
              <w:rPr>
                <w:color w:val="595959" w:themeColor="text1" w:themeTint="A6"/>
              </w:rPr>
              <w:t>6</w:t>
            </w:r>
          </w:p>
        </w:tc>
        <w:tc>
          <w:tcPr>
            <w:tcW w:w="642" w:type="dxa"/>
          </w:tcPr>
          <w:p w14:paraId="638919B6" w14:textId="2AE188E8" w:rsidR="00AA2D61" w:rsidRPr="00602603" w:rsidRDefault="00602603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602603">
              <w:rPr>
                <w:color w:val="595959" w:themeColor="text1" w:themeTint="A6"/>
                <w:szCs w:val="18"/>
              </w:rPr>
              <w:t>4</w:t>
            </w:r>
          </w:p>
        </w:tc>
        <w:tc>
          <w:tcPr>
            <w:tcW w:w="827" w:type="dxa"/>
          </w:tcPr>
          <w:p w14:paraId="1DAC3EED" w14:textId="294DF1BE" w:rsidR="00AA2D61" w:rsidRPr="00602603" w:rsidRDefault="00602603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602603">
              <w:rPr>
                <w:color w:val="595959" w:themeColor="text1" w:themeTint="A6"/>
                <w:szCs w:val="18"/>
              </w:rPr>
              <w:t>2</w:t>
            </w:r>
          </w:p>
        </w:tc>
        <w:tc>
          <w:tcPr>
            <w:tcW w:w="986" w:type="dxa"/>
          </w:tcPr>
          <w:p w14:paraId="73F6BB79" w14:textId="77777777" w:rsidR="00AA2D61" w:rsidRPr="00602603" w:rsidRDefault="00AA2D61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</w:p>
        </w:tc>
        <w:tc>
          <w:tcPr>
            <w:tcW w:w="1156" w:type="dxa"/>
          </w:tcPr>
          <w:p w14:paraId="5B8305B2" w14:textId="2E3FC81D" w:rsidR="00AA2D61" w:rsidRPr="00602603" w:rsidRDefault="00AA2D61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</w:p>
        </w:tc>
        <w:tc>
          <w:tcPr>
            <w:tcW w:w="2910" w:type="dxa"/>
          </w:tcPr>
          <w:p w14:paraId="4C7E5781" w14:textId="119E804E" w:rsidR="00AA2D61" w:rsidRPr="00602603" w:rsidRDefault="00602603" w:rsidP="00822D78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602603">
              <w:rPr>
                <w:color w:val="595959" w:themeColor="text1" w:themeTint="A6"/>
              </w:rPr>
              <w:t>Missing account deletion button.</w:t>
            </w:r>
          </w:p>
        </w:tc>
      </w:tr>
      <w:tr w:rsidR="00AA2D61" w:rsidRPr="00931529" w14:paraId="280EA6AA" w14:textId="77777777" w:rsidTr="00AA2D61">
        <w:trPr>
          <w:trHeight w:val="500"/>
        </w:trPr>
        <w:tc>
          <w:tcPr>
            <w:tcW w:w="1435" w:type="dxa"/>
          </w:tcPr>
          <w:p w14:paraId="79E07E28" w14:textId="7BF27F42" w:rsidR="00AA2D61" w:rsidRPr="00602603" w:rsidRDefault="00602603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602603">
              <w:rPr>
                <w:color w:val="595959" w:themeColor="text1" w:themeTint="A6"/>
                <w:szCs w:val="18"/>
              </w:rPr>
              <w:t>Cart management</w:t>
            </w:r>
          </w:p>
        </w:tc>
        <w:tc>
          <w:tcPr>
            <w:tcW w:w="1400" w:type="dxa"/>
          </w:tcPr>
          <w:p w14:paraId="3454B91F" w14:textId="3346B7AD" w:rsidR="00AA2D61" w:rsidRPr="00602603" w:rsidRDefault="00602603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3</w:t>
            </w:r>
          </w:p>
        </w:tc>
        <w:tc>
          <w:tcPr>
            <w:tcW w:w="642" w:type="dxa"/>
          </w:tcPr>
          <w:p w14:paraId="314EA604" w14:textId="5558EB99" w:rsidR="00AA2D61" w:rsidRPr="00602603" w:rsidRDefault="00602603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2</w:t>
            </w:r>
          </w:p>
        </w:tc>
        <w:tc>
          <w:tcPr>
            <w:tcW w:w="827" w:type="dxa"/>
          </w:tcPr>
          <w:p w14:paraId="3143B36E" w14:textId="4F532F43" w:rsidR="00AA2D61" w:rsidRPr="00602603" w:rsidRDefault="00602603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1</w:t>
            </w:r>
          </w:p>
        </w:tc>
        <w:tc>
          <w:tcPr>
            <w:tcW w:w="986" w:type="dxa"/>
          </w:tcPr>
          <w:p w14:paraId="0D4763D9" w14:textId="77777777" w:rsidR="00AA2D61" w:rsidRPr="00602603" w:rsidRDefault="00AA2D61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</w:p>
        </w:tc>
        <w:tc>
          <w:tcPr>
            <w:tcW w:w="1156" w:type="dxa"/>
          </w:tcPr>
          <w:p w14:paraId="06CE29FE" w14:textId="77777777" w:rsidR="00AA2D61" w:rsidRPr="00602603" w:rsidRDefault="00AA2D61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</w:p>
        </w:tc>
        <w:tc>
          <w:tcPr>
            <w:tcW w:w="2910" w:type="dxa"/>
          </w:tcPr>
          <w:p w14:paraId="2E2DA48E" w14:textId="6C0BB2B4" w:rsidR="00AA2D61" w:rsidRPr="00602603" w:rsidRDefault="00602603" w:rsidP="00AA2D61">
            <w:pPr>
              <w:pStyle w:val="InfoParagraph1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High product quantity blocks the cart on Chrome.</w:t>
            </w:r>
          </w:p>
        </w:tc>
      </w:tr>
      <w:tr w:rsidR="00AA2D61" w:rsidRPr="00931529" w14:paraId="0EC6FFE2" w14:textId="77777777" w:rsidTr="00AA2D61">
        <w:trPr>
          <w:trHeight w:val="500"/>
        </w:trPr>
        <w:tc>
          <w:tcPr>
            <w:tcW w:w="1435" w:type="dxa"/>
          </w:tcPr>
          <w:p w14:paraId="551CA1BF" w14:textId="30CD124A" w:rsidR="00AA2D61" w:rsidRPr="00931529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Comparison</w:t>
            </w:r>
          </w:p>
        </w:tc>
        <w:tc>
          <w:tcPr>
            <w:tcW w:w="1400" w:type="dxa"/>
          </w:tcPr>
          <w:p w14:paraId="4675FBFF" w14:textId="3B012D88" w:rsidR="00AA2D61" w:rsidRPr="00931529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2" w:type="dxa"/>
          </w:tcPr>
          <w:p w14:paraId="375136C9" w14:textId="17D39B34" w:rsidR="00AA2D61" w:rsidRPr="00931529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7" w:type="dxa"/>
          </w:tcPr>
          <w:p w14:paraId="41AF8BFF" w14:textId="77777777"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14:paraId="069A7A5A" w14:textId="77777777"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6F547176" w14:textId="77777777"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2910" w:type="dxa"/>
          </w:tcPr>
          <w:p w14:paraId="1591A080" w14:textId="77777777"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</w:tr>
      <w:tr w:rsidR="00602603" w:rsidRPr="00931529" w14:paraId="4FA9CCFB" w14:textId="77777777" w:rsidTr="00AA2D61">
        <w:trPr>
          <w:trHeight w:val="500"/>
        </w:trPr>
        <w:tc>
          <w:tcPr>
            <w:tcW w:w="1435" w:type="dxa"/>
          </w:tcPr>
          <w:p w14:paraId="2C053478" w14:textId="03442D4E" w:rsidR="00602603" w:rsidRDefault="00602603" w:rsidP="00AA2D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Favorite</w:t>
            </w:r>
            <w:proofErr w:type="spellEnd"/>
            <w:r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1400" w:type="dxa"/>
          </w:tcPr>
          <w:p w14:paraId="5EBAB5FC" w14:textId="373C9166" w:rsidR="00602603" w:rsidRPr="00931529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2" w:type="dxa"/>
          </w:tcPr>
          <w:p w14:paraId="3BE46EF2" w14:textId="51BDD4A0" w:rsidR="00602603" w:rsidRPr="00931529" w:rsidRDefault="002D0415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27" w:type="dxa"/>
          </w:tcPr>
          <w:p w14:paraId="4581110E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14:paraId="03782972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33DAA859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2910" w:type="dxa"/>
          </w:tcPr>
          <w:p w14:paraId="66791F11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</w:tr>
      <w:tr w:rsidR="00602603" w:rsidRPr="00931529" w14:paraId="509939B3" w14:textId="77777777" w:rsidTr="00AA2D61">
        <w:trPr>
          <w:trHeight w:val="500"/>
        </w:trPr>
        <w:tc>
          <w:tcPr>
            <w:tcW w:w="1435" w:type="dxa"/>
          </w:tcPr>
          <w:p w14:paraId="5F618880" w14:textId="4456C87C" w:rsidR="00602603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1400" w:type="dxa"/>
          </w:tcPr>
          <w:p w14:paraId="3BBE74AF" w14:textId="29A2CB7A" w:rsidR="00602603" w:rsidRPr="00931529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2" w:type="dxa"/>
          </w:tcPr>
          <w:p w14:paraId="148F43C8" w14:textId="7A92E00E" w:rsidR="00602603" w:rsidRPr="00931529" w:rsidRDefault="002D0415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7" w:type="dxa"/>
          </w:tcPr>
          <w:p w14:paraId="5727F9D7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14:paraId="33A89110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64D1D220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2910" w:type="dxa"/>
          </w:tcPr>
          <w:p w14:paraId="6077021F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</w:tr>
      <w:tr w:rsidR="00602603" w:rsidRPr="00931529" w14:paraId="06BF7698" w14:textId="77777777" w:rsidTr="00AA2D61">
        <w:trPr>
          <w:trHeight w:val="500"/>
        </w:trPr>
        <w:tc>
          <w:tcPr>
            <w:tcW w:w="1435" w:type="dxa"/>
          </w:tcPr>
          <w:p w14:paraId="5FF7BE64" w14:textId="31100ACF" w:rsidR="00602603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Compatibility</w:t>
            </w:r>
          </w:p>
        </w:tc>
        <w:tc>
          <w:tcPr>
            <w:tcW w:w="1400" w:type="dxa"/>
          </w:tcPr>
          <w:p w14:paraId="3E4FEADB" w14:textId="6564BD7E" w:rsidR="00602603" w:rsidRPr="00931529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2" w:type="dxa"/>
          </w:tcPr>
          <w:p w14:paraId="1AF195F3" w14:textId="6FAA626F" w:rsidR="00602603" w:rsidRPr="00931529" w:rsidRDefault="002D0415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27" w:type="dxa"/>
          </w:tcPr>
          <w:p w14:paraId="41123C35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14:paraId="739C882E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57213F20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2910" w:type="dxa"/>
          </w:tcPr>
          <w:p w14:paraId="317F968D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</w:tr>
      <w:tr w:rsidR="00602603" w:rsidRPr="00931529" w14:paraId="24AA3A2D" w14:textId="77777777" w:rsidTr="00AA2D61">
        <w:trPr>
          <w:trHeight w:val="500"/>
        </w:trPr>
        <w:tc>
          <w:tcPr>
            <w:tcW w:w="1435" w:type="dxa"/>
          </w:tcPr>
          <w:p w14:paraId="0B78320D" w14:textId="498BA22F" w:rsidR="00602603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Review</w:t>
            </w:r>
          </w:p>
        </w:tc>
        <w:tc>
          <w:tcPr>
            <w:tcW w:w="1400" w:type="dxa"/>
          </w:tcPr>
          <w:p w14:paraId="1D24E601" w14:textId="64C67120" w:rsidR="00602603" w:rsidRPr="00931529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14:paraId="2B988091" w14:textId="768F2525" w:rsidR="00602603" w:rsidRPr="00931529" w:rsidRDefault="002D0415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14:paraId="14890A1A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14:paraId="68554F99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2BDB9DB7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2910" w:type="dxa"/>
          </w:tcPr>
          <w:p w14:paraId="233E35FF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</w:tr>
      <w:tr w:rsidR="00602603" w:rsidRPr="00931529" w14:paraId="5BCFF2C3" w14:textId="77777777" w:rsidTr="00AA2D61">
        <w:trPr>
          <w:trHeight w:val="500"/>
        </w:trPr>
        <w:tc>
          <w:tcPr>
            <w:tcW w:w="1435" w:type="dxa"/>
          </w:tcPr>
          <w:p w14:paraId="48ACC35F" w14:textId="692489E1" w:rsidR="00602603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Filtering</w:t>
            </w:r>
          </w:p>
        </w:tc>
        <w:tc>
          <w:tcPr>
            <w:tcW w:w="1400" w:type="dxa"/>
          </w:tcPr>
          <w:p w14:paraId="26CFFB4A" w14:textId="3CD72C87" w:rsidR="00602603" w:rsidRPr="00931529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14:paraId="13E80F51" w14:textId="6C910123" w:rsidR="00602603" w:rsidRPr="00931529" w:rsidRDefault="002D0415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14:paraId="48A04A33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14:paraId="484B7413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11B0C5D0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2910" w:type="dxa"/>
          </w:tcPr>
          <w:p w14:paraId="45A165EC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</w:tr>
      <w:tr w:rsidR="00602603" w:rsidRPr="00931529" w14:paraId="6EA3117D" w14:textId="77777777" w:rsidTr="00AA2D61">
        <w:trPr>
          <w:trHeight w:val="500"/>
        </w:trPr>
        <w:tc>
          <w:tcPr>
            <w:tcW w:w="1435" w:type="dxa"/>
          </w:tcPr>
          <w:p w14:paraId="2AB16696" w14:textId="04C27672" w:rsidR="00602603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 from Partners</w:t>
            </w:r>
          </w:p>
        </w:tc>
        <w:tc>
          <w:tcPr>
            <w:tcW w:w="1400" w:type="dxa"/>
          </w:tcPr>
          <w:p w14:paraId="72B9524B" w14:textId="25D41C93" w:rsidR="00602603" w:rsidRPr="00931529" w:rsidRDefault="00602603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2" w:type="dxa"/>
          </w:tcPr>
          <w:p w14:paraId="4A97043A" w14:textId="11E58FEF" w:rsidR="00602603" w:rsidRPr="00931529" w:rsidRDefault="002D0415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7" w:type="dxa"/>
          </w:tcPr>
          <w:p w14:paraId="1E89FE03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14:paraId="2EE283DF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42E9C021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  <w:tc>
          <w:tcPr>
            <w:tcW w:w="2910" w:type="dxa"/>
          </w:tcPr>
          <w:p w14:paraId="1C7C7BB8" w14:textId="77777777" w:rsidR="00602603" w:rsidRPr="00931529" w:rsidRDefault="00602603" w:rsidP="00AA2D61">
            <w:pPr>
              <w:rPr>
                <w:sz w:val="18"/>
                <w:szCs w:val="18"/>
              </w:rPr>
            </w:pPr>
          </w:p>
        </w:tc>
      </w:tr>
      <w:tr w:rsidR="00CD4B88" w:rsidRPr="00931529" w14:paraId="1A4A4074" w14:textId="77777777" w:rsidTr="00AA2D61">
        <w:trPr>
          <w:trHeight w:val="500"/>
        </w:trPr>
        <w:tc>
          <w:tcPr>
            <w:tcW w:w="1435" w:type="dxa"/>
          </w:tcPr>
          <w:p w14:paraId="60358501" w14:textId="14FAC787" w:rsidR="00CD4B88" w:rsidRDefault="00CD4B88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Performance</w:t>
            </w:r>
          </w:p>
        </w:tc>
        <w:tc>
          <w:tcPr>
            <w:tcW w:w="1400" w:type="dxa"/>
          </w:tcPr>
          <w:p w14:paraId="003C6D01" w14:textId="73C54428" w:rsidR="00CD4B88" w:rsidRDefault="00CD4B88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14:paraId="292E7996" w14:textId="71D4A29F" w:rsidR="00CD4B88" w:rsidRDefault="00CD4B88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14:paraId="76FB2823" w14:textId="77777777" w:rsidR="00CD4B88" w:rsidRPr="00931529" w:rsidRDefault="00CD4B88" w:rsidP="00AA2D61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14:paraId="1C3FBB3B" w14:textId="77777777" w:rsidR="00CD4B88" w:rsidRPr="00931529" w:rsidRDefault="00CD4B88" w:rsidP="00AA2D61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53FE8B4B" w14:textId="77777777" w:rsidR="00CD4B88" w:rsidRPr="00931529" w:rsidRDefault="00CD4B88" w:rsidP="00AA2D61">
            <w:pPr>
              <w:rPr>
                <w:sz w:val="18"/>
                <w:szCs w:val="18"/>
              </w:rPr>
            </w:pPr>
          </w:p>
        </w:tc>
        <w:tc>
          <w:tcPr>
            <w:tcW w:w="2910" w:type="dxa"/>
          </w:tcPr>
          <w:p w14:paraId="67329350" w14:textId="77777777" w:rsidR="00CD4B88" w:rsidRPr="00931529" w:rsidRDefault="00CD4B88" w:rsidP="00AA2D61">
            <w:pPr>
              <w:rPr>
                <w:sz w:val="18"/>
                <w:szCs w:val="18"/>
              </w:rPr>
            </w:pPr>
          </w:p>
        </w:tc>
      </w:tr>
    </w:tbl>
    <w:p w14:paraId="1650CFD0" w14:textId="4232DBA9" w:rsidR="00822D78" w:rsidRDefault="00822D78" w:rsidP="00822D78">
      <w:pPr>
        <w:pStyle w:val="Heading2"/>
      </w:pPr>
      <w:bookmarkStart w:id="11" w:name="_Toc463037920"/>
      <w:r>
        <w:t>Exploratory testing</w:t>
      </w:r>
      <w:bookmarkEnd w:id="11"/>
    </w:p>
    <w:p w14:paraId="0E9AEBD3" w14:textId="77777777" w:rsidR="002D0415" w:rsidRPr="002D0415" w:rsidRDefault="002D0415" w:rsidP="002D0415"/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14:paraId="55EB51C4" w14:textId="77777777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14:paraId="35410A79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1B3B885E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822D78" w:rsidRPr="00931529" w14:paraId="304C9AB7" w14:textId="77777777" w:rsidTr="00822D78">
        <w:trPr>
          <w:trHeight w:val="500"/>
        </w:trPr>
        <w:tc>
          <w:tcPr>
            <w:tcW w:w="4950" w:type="dxa"/>
          </w:tcPr>
          <w:p w14:paraId="3FACC151" w14:textId="51B409E5" w:rsidR="00822D78" w:rsidRPr="002D0415" w:rsidRDefault="002D0415" w:rsidP="00333279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2D0415">
              <w:rPr>
                <w:color w:val="595959" w:themeColor="text1" w:themeTint="A6"/>
              </w:rPr>
              <w:t>Account Creation</w:t>
            </w:r>
          </w:p>
        </w:tc>
        <w:tc>
          <w:tcPr>
            <w:tcW w:w="4320" w:type="dxa"/>
          </w:tcPr>
          <w:p w14:paraId="61811697" w14:textId="31639A51" w:rsidR="00822D78" w:rsidRPr="002D0415" w:rsidRDefault="002D0415" w:rsidP="00333279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2D0415">
              <w:rPr>
                <w:color w:val="595959" w:themeColor="text1" w:themeTint="A6"/>
              </w:rPr>
              <w:t>Account can be created with one letter names.</w:t>
            </w:r>
          </w:p>
        </w:tc>
      </w:tr>
      <w:tr w:rsidR="00822D78" w:rsidRPr="00931529" w14:paraId="3202E322" w14:textId="77777777" w:rsidTr="00822D78">
        <w:trPr>
          <w:trHeight w:val="500"/>
        </w:trPr>
        <w:tc>
          <w:tcPr>
            <w:tcW w:w="4950" w:type="dxa"/>
          </w:tcPr>
          <w:p w14:paraId="05D81BA0" w14:textId="70B1776D" w:rsidR="00822D78" w:rsidRDefault="00CD4B88" w:rsidP="00333279">
            <w:pPr>
              <w:pStyle w:val="InfoParagraph1"/>
              <w:rPr>
                <w:szCs w:val="18"/>
              </w:rPr>
            </w:pPr>
            <w:r w:rsidRPr="00CD4B88">
              <w:rPr>
                <w:color w:val="595959" w:themeColor="text1" w:themeTint="A6"/>
                <w:szCs w:val="18"/>
              </w:rPr>
              <w:t>Delivery field</w:t>
            </w:r>
          </w:p>
        </w:tc>
        <w:tc>
          <w:tcPr>
            <w:tcW w:w="4320" w:type="dxa"/>
          </w:tcPr>
          <w:p w14:paraId="4EA884FE" w14:textId="045F8A46" w:rsidR="00822D78" w:rsidRPr="002D0415" w:rsidRDefault="002D0415" w:rsidP="00333279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2D0415">
              <w:rPr>
                <w:color w:val="595959" w:themeColor="text1" w:themeTint="A6"/>
                <w:szCs w:val="18"/>
              </w:rPr>
              <w:t>Postal code defaults to one postal code per area</w:t>
            </w:r>
          </w:p>
        </w:tc>
      </w:tr>
    </w:tbl>
    <w:p w14:paraId="6241AD18" w14:textId="77777777"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14:paraId="0C9A6496" w14:textId="77777777" w:rsidR="00C82863" w:rsidRDefault="0074151C" w:rsidP="00822D78">
      <w:pPr>
        <w:pStyle w:val="Heading1"/>
      </w:pPr>
      <w:bookmarkStart w:id="12" w:name="_Toc463037921"/>
      <w:r>
        <w:lastRenderedPageBreak/>
        <w:t>Defects</w:t>
      </w:r>
      <w:bookmarkEnd w:id="12"/>
    </w:p>
    <w:p w14:paraId="2F519AA2" w14:textId="006C64E3" w:rsidR="00C978E4" w:rsidRPr="009C0986" w:rsidRDefault="0074151C" w:rsidP="00C978E4">
      <w:pPr>
        <w:pStyle w:val="Heading2"/>
      </w:pPr>
      <w:bookmarkStart w:id="13" w:name="_Toc463037922"/>
      <w:r>
        <w:t>New defects</w:t>
      </w:r>
      <w:bookmarkEnd w:id="13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0EA64CCD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68A6111D" w14:textId="77777777"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45EB84B0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774E3724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3BD775BE" w14:textId="77777777" w:rsidTr="002D0415">
        <w:trPr>
          <w:trHeight w:val="500"/>
        </w:trPr>
        <w:tc>
          <w:tcPr>
            <w:tcW w:w="1530" w:type="dxa"/>
            <w:shd w:val="clear" w:color="auto" w:fill="auto"/>
          </w:tcPr>
          <w:p w14:paraId="1CDD1D88" w14:textId="6151EF14" w:rsidR="00C978E4" w:rsidRPr="00931529" w:rsidRDefault="002D0415" w:rsidP="00952C62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D8D8D8"/>
              </w:rPr>
              <w:t>0057458</w:t>
            </w:r>
          </w:p>
        </w:tc>
        <w:tc>
          <w:tcPr>
            <w:tcW w:w="6390" w:type="dxa"/>
          </w:tcPr>
          <w:p w14:paraId="69C2A1B3" w14:textId="3624F7C8" w:rsidR="00C978E4" w:rsidRPr="00931529" w:rsidRDefault="009C0986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creation bug</w:t>
            </w:r>
          </w:p>
        </w:tc>
        <w:tc>
          <w:tcPr>
            <w:tcW w:w="1436" w:type="dxa"/>
          </w:tcPr>
          <w:p w14:paraId="6AC2522D" w14:textId="3C33E7CE" w:rsidR="00C978E4" w:rsidRPr="00931529" w:rsidRDefault="009C0986" w:rsidP="00C978E4">
            <w:pPr>
              <w:pStyle w:val="InfoParagraph1"/>
              <w:rPr>
                <w:szCs w:val="18"/>
              </w:rPr>
            </w:pPr>
            <w:r w:rsidRPr="009C0986">
              <w:rPr>
                <w:color w:val="595959" w:themeColor="text1" w:themeTint="A6"/>
                <w:szCs w:val="18"/>
              </w:rPr>
              <w:t>Normal</w:t>
            </w:r>
          </w:p>
        </w:tc>
      </w:tr>
      <w:tr w:rsidR="00C978E4" w:rsidRPr="00931529" w14:paraId="43A85B45" w14:textId="77777777" w:rsidTr="002D0415">
        <w:trPr>
          <w:trHeight w:val="500"/>
        </w:trPr>
        <w:tc>
          <w:tcPr>
            <w:tcW w:w="1530" w:type="dxa"/>
            <w:shd w:val="clear" w:color="auto" w:fill="auto"/>
          </w:tcPr>
          <w:p w14:paraId="53CCDB5B" w14:textId="77716A81" w:rsidR="00C978E4" w:rsidRDefault="002D0415" w:rsidP="00952C62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D8D8D8"/>
              </w:rPr>
              <w:t>0057457</w:t>
            </w:r>
          </w:p>
        </w:tc>
        <w:tc>
          <w:tcPr>
            <w:tcW w:w="6390" w:type="dxa"/>
          </w:tcPr>
          <w:p w14:paraId="75080A06" w14:textId="680FF5D7" w:rsidR="00C978E4" w:rsidRDefault="009C0986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Postal code improvement</w:t>
            </w:r>
          </w:p>
        </w:tc>
        <w:tc>
          <w:tcPr>
            <w:tcW w:w="1436" w:type="dxa"/>
          </w:tcPr>
          <w:p w14:paraId="50756B76" w14:textId="5319D63B" w:rsidR="00C978E4" w:rsidRPr="00931529" w:rsidRDefault="009C0986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C978E4" w:rsidRPr="00931529" w14:paraId="1B5F2537" w14:textId="77777777" w:rsidTr="002D0415">
        <w:trPr>
          <w:trHeight w:val="500"/>
        </w:trPr>
        <w:tc>
          <w:tcPr>
            <w:tcW w:w="1530" w:type="dxa"/>
            <w:shd w:val="clear" w:color="auto" w:fill="auto"/>
          </w:tcPr>
          <w:p w14:paraId="2CC231E5" w14:textId="31913DA7" w:rsidR="00C978E4" w:rsidRPr="00931529" w:rsidRDefault="002D0415" w:rsidP="00952C62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D8D8D8"/>
              </w:rPr>
              <w:t>0057456</w:t>
            </w:r>
          </w:p>
        </w:tc>
        <w:tc>
          <w:tcPr>
            <w:tcW w:w="6390" w:type="dxa"/>
          </w:tcPr>
          <w:p w14:paraId="3100F123" w14:textId="65D4F4E0" w:rsidR="00C978E4" w:rsidRPr="00931529" w:rsidRDefault="009C0986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account deletion button</w:t>
            </w:r>
          </w:p>
        </w:tc>
        <w:tc>
          <w:tcPr>
            <w:tcW w:w="1436" w:type="dxa"/>
          </w:tcPr>
          <w:p w14:paraId="0C2FA87B" w14:textId="07FF40C9" w:rsidR="00C978E4" w:rsidRPr="00931529" w:rsidRDefault="009C0986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2D0415" w:rsidRPr="00931529" w14:paraId="067EEF3A" w14:textId="77777777" w:rsidTr="002D0415">
        <w:trPr>
          <w:trHeight w:val="500"/>
        </w:trPr>
        <w:tc>
          <w:tcPr>
            <w:tcW w:w="1530" w:type="dxa"/>
            <w:shd w:val="clear" w:color="auto" w:fill="auto"/>
          </w:tcPr>
          <w:p w14:paraId="7779C2AB" w14:textId="7A3ED94A" w:rsidR="002D0415" w:rsidRDefault="002D0415" w:rsidP="00952C62">
            <w:pPr>
              <w:rPr>
                <w:color w:val="000000"/>
                <w:sz w:val="20"/>
                <w:szCs w:val="20"/>
                <w:shd w:val="clear" w:color="auto" w:fill="D8D8D8"/>
              </w:rPr>
            </w:pPr>
            <w:r w:rsidRPr="002D0415">
              <w:rPr>
                <w:color w:val="000000"/>
                <w:sz w:val="20"/>
                <w:szCs w:val="20"/>
                <w:shd w:val="clear" w:color="auto" w:fill="D8D8D8"/>
              </w:rPr>
              <w:t>0057455</w:t>
            </w:r>
          </w:p>
        </w:tc>
        <w:tc>
          <w:tcPr>
            <w:tcW w:w="6390" w:type="dxa"/>
          </w:tcPr>
          <w:p w14:paraId="152E14A2" w14:textId="601967CF" w:rsidR="002D0415" w:rsidRPr="00931529" w:rsidRDefault="009C0986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quantity breaks cart</w:t>
            </w:r>
          </w:p>
        </w:tc>
        <w:tc>
          <w:tcPr>
            <w:tcW w:w="1436" w:type="dxa"/>
          </w:tcPr>
          <w:p w14:paraId="23DA3DBB" w14:textId="26957EE3" w:rsidR="002D0415" w:rsidRPr="00931529" w:rsidRDefault="009C0986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</w:tbl>
    <w:p w14:paraId="6DD931D2" w14:textId="77777777"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14:paraId="4059432B" w14:textId="77777777" w:rsidR="008B2F01" w:rsidRPr="00574004" w:rsidRDefault="00574004" w:rsidP="00DB326B">
      <w:pPr>
        <w:pStyle w:val="Heading1"/>
        <w:rPr>
          <w:color w:val="0095D6"/>
        </w:rPr>
      </w:pPr>
      <w:bookmarkStart w:id="14" w:name="_Toc463037925"/>
      <w:r>
        <w:lastRenderedPageBreak/>
        <w:t>Conclusions</w:t>
      </w:r>
      <w:bookmarkEnd w:id="14"/>
    </w:p>
    <w:bookmarkEnd w:id="2"/>
    <w:bookmarkEnd w:id="5"/>
    <w:p w14:paraId="42DBE65C" w14:textId="77777777" w:rsidR="00CD4B88" w:rsidRDefault="00CD4B88" w:rsidP="00CD4B88">
      <w:pPr>
        <w:pStyle w:val="InfoParagraph1"/>
        <w:rPr>
          <w:rFonts w:cs="Segoe UI"/>
          <w:color w:val="0D0D0D"/>
          <w:szCs w:val="18"/>
          <w:shd w:val="clear" w:color="auto" w:fill="FFFFFF"/>
        </w:rPr>
      </w:pPr>
      <w:r>
        <w:br/>
      </w:r>
      <w:r w:rsidRPr="00CD4B88">
        <w:rPr>
          <w:rFonts w:cs="Segoe UI"/>
          <w:color w:val="0D0D0D"/>
          <w:szCs w:val="18"/>
          <w:shd w:val="clear" w:color="auto" w:fill="FFFFFF"/>
        </w:rPr>
        <w:t>In conclusion, the assessment of the store's readiness for release reveals a positive outcome.</w:t>
      </w:r>
    </w:p>
    <w:p w14:paraId="31017373" w14:textId="1FB6CCCF" w:rsidR="00CD4B88" w:rsidRDefault="00CD4B88" w:rsidP="00CD4B88">
      <w:pPr>
        <w:pStyle w:val="InfoParagraph1"/>
        <w:rPr>
          <w:rFonts w:cs="Segoe UI"/>
          <w:color w:val="0D0D0D"/>
          <w:szCs w:val="18"/>
          <w:shd w:val="clear" w:color="auto" w:fill="FFFFFF"/>
        </w:rPr>
      </w:pPr>
      <w:r w:rsidRPr="00CD4B88">
        <w:rPr>
          <w:rFonts w:cs="Segoe UI"/>
          <w:color w:val="0D0D0D"/>
          <w:szCs w:val="18"/>
          <w:shd w:val="clear" w:color="auto" w:fill="FFFFFF"/>
        </w:rPr>
        <w:t xml:space="preserve"> Throughout rigorous testing conducted across various browsers including Chrome, Firefox, Edge, and Safari, the store has demonstrated robust performance. </w:t>
      </w:r>
    </w:p>
    <w:p w14:paraId="576EDFE7" w14:textId="77777777" w:rsidR="00CD4B88" w:rsidRDefault="00CD4B88" w:rsidP="00CD4B88">
      <w:pPr>
        <w:pStyle w:val="InfoParagraph1"/>
        <w:rPr>
          <w:rFonts w:cs="Segoe UI"/>
          <w:color w:val="0D0D0D"/>
          <w:szCs w:val="18"/>
          <w:shd w:val="clear" w:color="auto" w:fill="FFFFFF"/>
        </w:rPr>
      </w:pPr>
      <w:r w:rsidRPr="00CD4B88">
        <w:rPr>
          <w:rFonts w:cs="Segoe UI"/>
          <w:color w:val="0D0D0D"/>
          <w:szCs w:val="18"/>
          <w:shd w:val="clear" w:color="auto" w:fill="FFFFFF"/>
        </w:rPr>
        <w:t xml:space="preserve">While our testing efforts identified three bugs and highlighted one area for improvement, none of the reported bugs were found to be substantiated upon further investigation. </w:t>
      </w:r>
    </w:p>
    <w:p w14:paraId="68C51604" w14:textId="77777777" w:rsidR="00CD4B88" w:rsidRDefault="00CD4B88" w:rsidP="00CD4B88">
      <w:pPr>
        <w:pStyle w:val="InfoParagraph1"/>
        <w:rPr>
          <w:rFonts w:cs="Segoe UI"/>
          <w:color w:val="0D0D0D"/>
          <w:szCs w:val="18"/>
          <w:shd w:val="clear" w:color="auto" w:fill="FFFFFF"/>
        </w:rPr>
      </w:pPr>
      <w:r w:rsidRPr="00CD4B88">
        <w:rPr>
          <w:rFonts w:cs="Segoe UI"/>
          <w:color w:val="0D0D0D"/>
          <w:szCs w:val="18"/>
          <w:shd w:val="clear" w:color="auto" w:fill="FFFFFF"/>
        </w:rPr>
        <w:t>Our comprehensive testing regimen encompassed a range of methodologies including positive, negative, smoke, compatibility, exploratory, ad-hoc, end-to-end, and performance testing.</w:t>
      </w:r>
    </w:p>
    <w:p w14:paraId="6A8D6C86" w14:textId="77777777" w:rsidR="00CD4B88" w:rsidRDefault="00CD4B88" w:rsidP="00CD4B88">
      <w:pPr>
        <w:pStyle w:val="InfoParagraph1"/>
        <w:rPr>
          <w:rFonts w:cs="Segoe UI"/>
          <w:color w:val="0D0D0D"/>
          <w:szCs w:val="18"/>
          <w:shd w:val="clear" w:color="auto" w:fill="FFFFFF"/>
        </w:rPr>
      </w:pPr>
      <w:r w:rsidRPr="00CD4B88">
        <w:rPr>
          <w:rFonts w:cs="Segoe UI"/>
          <w:color w:val="0D0D0D"/>
          <w:szCs w:val="18"/>
          <w:shd w:val="clear" w:color="auto" w:fill="FFFFFF"/>
        </w:rPr>
        <w:t xml:space="preserve">As such, we are confident in the store's stability and functionality. </w:t>
      </w:r>
    </w:p>
    <w:p w14:paraId="00D1CF3D" w14:textId="77777777" w:rsidR="00CD4B88" w:rsidRDefault="00CD4B88" w:rsidP="00CD4B88">
      <w:pPr>
        <w:pStyle w:val="InfoParagraph1"/>
        <w:rPr>
          <w:rFonts w:cs="Segoe UI"/>
          <w:color w:val="0D0D0D"/>
          <w:szCs w:val="18"/>
          <w:shd w:val="clear" w:color="auto" w:fill="FFFFFF"/>
        </w:rPr>
      </w:pPr>
      <w:r w:rsidRPr="00CD4B88">
        <w:rPr>
          <w:rFonts w:cs="Segoe UI"/>
          <w:color w:val="0D0D0D"/>
          <w:szCs w:val="18"/>
          <w:shd w:val="clear" w:color="auto" w:fill="FFFFFF"/>
        </w:rPr>
        <w:t xml:space="preserve">Moving forward, the identified improvement will be addressed to ensure an optimal user experience. </w:t>
      </w:r>
    </w:p>
    <w:p w14:paraId="3B72A874" w14:textId="4E893562" w:rsidR="00CD4B88" w:rsidRPr="00CD4B88" w:rsidRDefault="00CD4B88" w:rsidP="00CD4B88">
      <w:pPr>
        <w:pStyle w:val="InfoParagraph1"/>
        <w:rPr>
          <w:color w:val="00B0F0"/>
          <w:szCs w:val="18"/>
        </w:rPr>
      </w:pPr>
      <w:r w:rsidRPr="00CD4B88">
        <w:rPr>
          <w:rFonts w:cs="Segoe UI"/>
          <w:color w:val="0D0D0D"/>
          <w:szCs w:val="18"/>
          <w:shd w:val="clear" w:color="auto" w:fill="FFFFFF"/>
        </w:rPr>
        <w:t>With meticulous attention to detail and a thorough testing approach, the store is poised for a successful release, ready to meet the needs of its users across various platforms and browsers.</w:t>
      </w:r>
    </w:p>
    <w:p w14:paraId="03CED248" w14:textId="2C96F6BC" w:rsidR="001F50C2" w:rsidRPr="00DB326B" w:rsidRDefault="001F50C2" w:rsidP="00780E45">
      <w:pPr>
        <w:pStyle w:val="Body"/>
        <w:ind w:left="720"/>
        <w:rPr>
          <w:color w:val="00B0F0"/>
        </w:rPr>
      </w:pPr>
    </w:p>
    <w:sectPr w:rsidR="001F50C2" w:rsidRPr="00DB326B" w:rsidSect="00513CD2">
      <w:headerReference w:type="default" r:id="rId11"/>
      <w:headerReference w:type="first" r:id="rId12"/>
      <w:footerReference w:type="first" r:id="rId13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EC3FE" w14:textId="77777777" w:rsidR="00513CD2" w:rsidRDefault="00513CD2">
      <w:r>
        <w:separator/>
      </w:r>
    </w:p>
  </w:endnote>
  <w:endnote w:type="continuationSeparator" w:id="0">
    <w:p w14:paraId="29ACEB17" w14:textId="77777777" w:rsidR="00513CD2" w:rsidRDefault="0051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7EFCAE" w14:textId="77777777"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B09991" w14:textId="77777777"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BD4C" w14:textId="77777777" w:rsidR="00513CD2" w:rsidRDefault="00513CD2">
      <w:r>
        <w:separator/>
      </w:r>
    </w:p>
  </w:footnote>
  <w:footnote w:type="continuationSeparator" w:id="0">
    <w:p w14:paraId="23CCD274" w14:textId="77777777" w:rsidR="00513CD2" w:rsidRDefault="00513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3AB4" w14:textId="77777777"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4348B8DB" wp14:editId="57E87B74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93968" w14:textId="77777777" w:rsidR="005630B2" w:rsidRDefault="000F2DD2" w:rsidP="000E7CBF">
    <w:pPr>
      <w:pStyle w:val="Header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CD4FF70" wp14:editId="62582D8C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0638146">
    <w:abstractNumId w:val="30"/>
  </w:num>
  <w:num w:numId="2" w16cid:durableId="237718224">
    <w:abstractNumId w:val="20"/>
  </w:num>
  <w:num w:numId="3" w16cid:durableId="679546915">
    <w:abstractNumId w:val="42"/>
  </w:num>
  <w:num w:numId="4" w16cid:durableId="1651520196">
    <w:abstractNumId w:val="16"/>
  </w:num>
  <w:num w:numId="5" w16cid:durableId="1272126057">
    <w:abstractNumId w:val="29"/>
  </w:num>
  <w:num w:numId="6" w16cid:durableId="1869829907">
    <w:abstractNumId w:val="39"/>
  </w:num>
  <w:num w:numId="7" w16cid:durableId="1504663898">
    <w:abstractNumId w:val="2"/>
  </w:num>
  <w:num w:numId="8" w16cid:durableId="1203975273">
    <w:abstractNumId w:val="24"/>
  </w:num>
  <w:num w:numId="9" w16cid:durableId="1808274468">
    <w:abstractNumId w:val="6"/>
  </w:num>
  <w:num w:numId="10" w16cid:durableId="879703184">
    <w:abstractNumId w:val="40"/>
  </w:num>
  <w:num w:numId="11" w16cid:durableId="511845771">
    <w:abstractNumId w:val="38"/>
  </w:num>
  <w:num w:numId="12" w16cid:durableId="1896700509">
    <w:abstractNumId w:val="22"/>
  </w:num>
  <w:num w:numId="13" w16cid:durableId="1672876798">
    <w:abstractNumId w:val="30"/>
  </w:num>
  <w:num w:numId="14" w16cid:durableId="389573040">
    <w:abstractNumId w:val="11"/>
  </w:num>
  <w:num w:numId="15" w16cid:durableId="1969891703">
    <w:abstractNumId w:val="36"/>
  </w:num>
  <w:num w:numId="16" w16cid:durableId="1054935129">
    <w:abstractNumId w:val="32"/>
  </w:num>
  <w:num w:numId="17" w16cid:durableId="509682199">
    <w:abstractNumId w:val="34"/>
  </w:num>
  <w:num w:numId="18" w16cid:durableId="148060824">
    <w:abstractNumId w:val="0"/>
  </w:num>
  <w:num w:numId="19" w16cid:durableId="1048914477">
    <w:abstractNumId w:val="14"/>
  </w:num>
  <w:num w:numId="20" w16cid:durableId="1594506778">
    <w:abstractNumId w:val="15"/>
  </w:num>
  <w:num w:numId="21" w16cid:durableId="2094349760">
    <w:abstractNumId w:val="10"/>
  </w:num>
  <w:num w:numId="22" w16cid:durableId="576979056">
    <w:abstractNumId w:val="27"/>
  </w:num>
  <w:num w:numId="23" w16cid:durableId="2096590592">
    <w:abstractNumId w:val="31"/>
  </w:num>
  <w:num w:numId="24" w16cid:durableId="1266764090">
    <w:abstractNumId w:val="9"/>
  </w:num>
  <w:num w:numId="25" w16cid:durableId="1886600152">
    <w:abstractNumId w:val="3"/>
  </w:num>
  <w:num w:numId="26" w16cid:durableId="867644458">
    <w:abstractNumId w:val="26"/>
  </w:num>
  <w:num w:numId="27" w16cid:durableId="415249010">
    <w:abstractNumId w:val="8"/>
  </w:num>
  <w:num w:numId="28" w16cid:durableId="82990897">
    <w:abstractNumId w:val="4"/>
  </w:num>
  <w:num w:numId="29" w16cid:durableId="1263606854">
    <w:abstractNumId w:val="28"/>
  </w:num>
  <w:num w:numId="30" w16cid:durableId="2122261510">
    <w:abstractNumId w:val="37"/>
  </w:num>
  <w:num w:numId="31" w16cid:durableId="1202015663">
    <w:abstractNumId w:val="19"/>
  </w:num>
  <w:num w:numId="32" w16cid:durableId="795489844">
    <w:abstractNumId w:val="12"/>
  </w:num>
  <w:num w:numId="33" w16cid:durableId="986783148">
    <w:abstractNumId w:val="33"/>
  </w:num>
  <w:num w:numId="34" w16cid:durableId="34473501">
    <w:abstractNumId w:val="21"/>
  </w:num>
  <w:num w:numId="35" w16cid:durableId="1874688164">
    <w:abstractNumId w:val="7"/>
  </w:num>
  <w:num w:numId="36" w16cid:durableId="1933735490">
    <w:abstractNumId w:val="13"/>
  </w:num>
  <w:num w:numId="37" w16cid:durableId="1914273181">
    <w:abstractNumId w:val="17"/>
  </w:num>
  <w:num w:numId="38" w16cid:durableId="2053649636">
    <w:abstractNumId w:val="23"/>
  </w:num>
  <w:num w:numId="39" w16cid:durableId="1512989040">
    <w:abstractNumId w:val="1"/>
  </w:num>
  <w:num w:numId="40" w16cid:durableId="1804696262">
    <w:abstractNumId w:val="25"/>
  </w:num>
  <w:num w:numId="41" w16cid:durableId="1504011964">
    <w:abstractNumId w:val="41"/>
  </w:num>
  <w:num w:numId="42" w16cid:durableId="1544097283">
    <w:abstractNumId w:val="35"/>
  </w:num>
  <w:num w:numId="43" w16cid:durableId="679626516">
    <w:abstractNumId w:val="18"/>
  </w:num>
  <w:num w:numId="44" w16cid:durableId="1158115717">
    <w:abstractNumId w:val="30"/>
  </w:num>
  <w:num w:numId="45" w16cid:durableId="2077966600">
    <w:abstractNumId w:val="30"/>
  </w:num>
  <w:num w:numId="46" w16cid:durableId="68656674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3D"/>
    <w:rsid w:val="000071C9"/>
    <w:rsid w:val="00010C75"/>
    <w:rsid w:val="00014061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1D9"/>
    <w:rsid w:val="00095D8B"/>
    <w:rsid w:val="000962BF"/>
    <w:rsid w:val="00096655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17AF6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2221B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0415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510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134B4"/>
    <w:rsid w:val="00513CD2"/>
    <w:rsid w:val="005227BB"/>
    <w:rsid w:val="00524A7A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5F7B9A"/>
    <w:rsid w:val="0060260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2681"/>
    <w:rsid w:val="00674B49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71BD8"/>
    <w:rsid w:val="00776AA7"/>
    <w:rsid w:val="00780E45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B1E"/>
    <w:rsid w:val="007C688E"/>
    <w:rsid w:val="007D2A85"/>
    <w:rsid w:val="007D51B6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4849"/>
    <w:rsid w:val="009B4EE9"/>
    <w:rsid w:val="009C0986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A35D6"/>
    <w:rsid w:val="00BB22E4"/>
    <w:rsid w:val="00BB3183"/>
    <w:rsid w:val="00BB5D5B"/>
    <w:rsid w:val="00BB621F"/>
    <w:rsid w:val="00BC14FF"/>
    <w:rsid w:val="00BC7EA2"/>
    <w:rsid w:val="00BD6E9C"/>
    <w:rsid w:val="00BE10E6"/>
    <w:rsid w:val="00BF15C3"/>
    <w:rsid w:val="00C01176"/>
    <w:rsid w:val="00C01A64"/>
    <w:rsid w:val="00C324BA"/>
    <w:rsid w:val="00C33697"/>
    <w:rsid w:val="00C3555E"/>
    <w:rsid w:val="00C376F1"/>
    <w:rsid w:val="00C40735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D4B88"/>
    <w:rsid w:val="00CE0A0D"/>
    <w:rsid w:val="00CE2460"/>
    <w:rsid w:val="00CE5CA5"/>
    <w:rsid w:val="00CF1EA3"/>
    <w:rsid w:val="00CF5076"/>
    <w:rsid w:val="00D033B6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2C71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22E79DCE-12B0-4405-BD9C-A0785CC95A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2024-04-22T20:04:00Z</dcterms:created>
  <dcterms:modified xsi:type="dcterms:W3CDTF">2024-04-23T12:15:00Z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